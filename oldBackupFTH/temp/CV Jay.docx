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i/>
          <w:color w:val="000000"/>
          <w:sz w:val="48"/>
          <w:szCs w:val="48"/>
        </w:rPr>
        <w:alias w:val="Nombre del currículo"/>
        <w:tag w:val="Nombre del currículo"/>
        <w:id w:val="1517890734"/>
        <w:placeholder>
          <w:docPart w:val="82947FF4D94541D88FEC181B7A15F5E0"/>
        </w:placeholder>
        <w:docPartList>
          <w:docPartGallery w:val="Quick Parts"/>
          <w:docPartCategory w:val=" Nombre del currículo"/>
        </w:docPartList>
      </w:sdtPr>
      <w:sdtEndPr>
        <w:rPr>
          <w:rFonts w:asciiTheme="minorHAnsi" w:hAnsiTheme="minorHAnsi"/>
          <w:i w:val="0"/>
          <w:sz w:val="23"/>
          <w:szCs w:val="20"/>
        </w:rPr>
      </w:sdtEndPr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677"/>
            <w:gridCol w:w="7346"/>
          </w:tblGrid>
          <w:tr w:rsidR="009F0E6E" w:rsidTr="00404653">
            <w:trPr>
              <w:trHeight w:val="648"/>
              <w:jc w:val="center"/>
            </w:trPr>
            <w:tc>
              <w:tcPr>
                <w:tcW w:w="1951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575F6D" w:themeFill="text2"/>
                <w:vAlign w:val="center"/>
              </w:tcPr>
              <w:p w:rsidR="009F0E6E" w:rsidRPr="006A4C3C" w:rsidRDefault="009F0E6E">
                <w:pPr>
                  <w:pStyle w:val="Nombre"/>
                  <w:spacing w:line="240" w:lineRule="auto"/>
                  <w:rPr>
                    <w:rFonts w:ascii="Cambria" w:hAnsi="Cambria"/>
                    <w:i/>
                    <w:sz w:val="48"/>
                    <w:szCs w:val="48"/>
                  </w:rPr>
                </w:pPr>
              </w:p>
            </w:tc>
            <w:tc>
              <w:tcPr>
                <w:tcW w:w="807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575F6D" w:themeFill="text2"/>
                <w:vAlign w:val="center"/>
              </w:tcPr>
              <w:p w:rsidR="009F0E6E" w:rsidRPr="006A4C3C" w:rsidRDefault="006A10AC">
                <w:pPr>
                  <w:pStyle w:val="Nombre"/>
                  <w:spacing w:line="240" w:lineRule="auto"/>
                  <w:rPr>
                    <w:rFonts w:ascii="Cambria" w:hAnsi="Cambria"/>
                    <w:i/>
                    <w:sz w:val="48"/>
                    <w:szCs w:val="48"/>
                  </w:rPr>
                </w:pPr>
                <w:sdt>
                  <w:sdtPr>
                    <w:rPr>
                      <w:rFonts w:ascii="Cambria" w:hAnsi="Cambria"/>
                      <w:i/>
                      <w:sz w:val="48"/>
                      <w:szCs w:val="48"/>
                    </w:rPr>
                    <w:id w:val="169066309"/>
                    <w:placeholder>
                      <w:docPart w:val="973317900D494BABBA587BADDDBD26A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06569" w:rsidRPr="006A4C3C">
                      <w:rPr>
                        <w:rFonts w:ascii="Cambria" w:hAnsi="Cambria"/>
                        <w:i/>
                        <w:sz w:val="48"/>
                        <w:szCs w:val="48"/>
                      </w:rPr>
                      <w:t>Jajayra Zarazú Pinares</w:t>
                    </w:r>
                  </w:sdtContent>
                </w:sdt>
              </w:p>
            </w:tc>
          </w:tr>
          <w:tr w:rsidR="009F0E6E" w:rsidTr="00404653">
            <w:trPr>
              <w:trHeight w:val="144"/>
              <w:jc w:val="center"/>
            </w:trPr>
            <w:tc>
              <w:tcPr>
                <w:tcW w:w="1951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FEB686" w:themeFill="accent1" w:themeFillTint="99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9F0E6E" w:rsidRDefault="009F0E6E" w:rsidP="00404653">
                <w:pPr>
                  <w:pStyle w:val="Fech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8072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FE8637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9F0E6E" w:rsidRDefault="009F0E6E">
                <w:pPr>
                  <w:spacing w:after="0"/>
                </w:pPr>
              </w:p>
            </w:tc>
          </w:tr>
          <w:tr w:rsidR="009F0E6E" w:rsidTr="00404653">
            <w:trPr>
              <w:trHeight w:val="257"/>
              <w:jc w:val="center"/>
            </w:trPr>
            <w:tc>
              <w:tcPr>
                <w:tcW w:w="195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F0E6E" w:rsidRDefault="006A4C3C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4384" behindDoc="0" locked="0" layoutInCell="1" allowOverlap="1" wp14:anchorId="068ED578" wp14:editId="30A00EF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-1723390</wp:posOffset>
                      </wp:positionV>
                      <wp:extent cx="1562735" cy="1788795"/>
                      <wp:effectExtent l="0" t="0" r="0" b="1905"/>
                      <wp:wrapSquare wrapText="bothSides"/>
                      <wp:docPr id="4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ay CV - copia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2735" cy="17887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80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07520" w:rsidRDefault="00A07520" w:rsidP="0095373F">
                <w:pPr>
                  <w:pStyle w:val="Direccindelremitente0"/>
                  <w:rPr>
                    <w:sz w:val="32"/>
                    <w:szCs w:val="32"/>
                  </w:rPr>
                </w:pPr>
              </w:p>
              <w:p w:rsidR="00404653" w:rsidRPr="00A07520" w:rsidRDefault="00006569" w:rsidP="006A4C3C">
                <w:pPr>
                  <w:pStyle w:val="Direccindelremitente0"/>
                  <w:ind w:left="151"/>
                  <w:rPr>
                    <w:sz w:val="32"/>
                    <w:szCs w:val="32"/>
                  </w:rPr>
                </w:pPr>
                <w:r w:rsidRPr="00A07520">
                  <w:rPr>
                    <w:sz w:val="32"/>
                    <w:szCs w:val="32"/>
                  </w:rPr>
                  <w:t xml:space="preserve">Av. </w:t>
                </w:r>
                <w:r w:rsidR="00173B2F" w:rsidRPr="00A07520">
                  <w:rPr>
                    <w:sz w:val="32"/>
                    <w:szCs w:val="32"/>
                  </w:rPr>
                  <w:t>Pablo Neruda 18, 2ºH</w:t>
                </w:r>
              </w:p>
              <w:p w:rsidR="009F0E6E" w:rsidRPr="00886089" w:rsidRDefault="00404653" w:rsidP="006A4C3C">
                <w:pPr>
                  <w:pStyle w:val="Direccindelremitente0"/>
                  <w:ind w:left="151"/>
                  <w:rPr>
                    <w:sz w:val="24"/>
                    <w:szCs w:val="24"/>
                  </w:rPr>
                </w:pPr>
                <w:r w:rsidRPr="00A07520">
                  <w:rPr>
                    <w:sz w:val="32"/>
                    <w:szCs w:val="32"/>
                  </w:rPr>
                  <w:t>Madrid 28038</w:t>
                </w:r>
                <w:r w:rsidR="00576A25" w:rsidRPr="00A07520">
                  <w:rPr>
                    <w:sz w:val="32"/>
                    <w:szCs w:val="32"/>
                  </w:rPr>
                  <w:br/>
                </w:r>
                <w:r w:rsidR="00173B2F" w:rsidRPr="00A07520">
                  <w:rPr>
                    <w:sz w:val="32"/>
                    <w:szCs w:val="32"/>
                  </w:rPr>
                  <w:t>681 17 45 60</w:t>
                </w:r>
                <w:r w:rsidR="0095373F" w:rsidRPr="00A07520">
                  <w:rPr>
                    <w:sz w:val="32"/>
                    <w:szCs w:val="32"/>
                  </w:rPr>
                  <w:t xml:space="preserve"> / 91</w:t>
                </w:r>
                <w:r w:rsidR="00A07520">
                  <w:rPr>
                    <w:sz w:val="32"/>
                    <w:szCs w:val="32"/>
                  </w:rPr>
                  <w:t xml:space="preserve"> </w:t>
                </w:r>
                <w:r w:rsidR="0095373F" w:rsidRPr="00A07520">
                  <w:rPr>
                    <w:sz w:val="32"/>
                    <w:szCs w:val="32"/>
                  </w:rPr>
                  <w:t>551</w:t>
                </w:r>
                <w:r w:rsidR="00A07520">
                  <w:rPr>
                    <w:sz w:val="32"/>
                    <w:szCs w:val="32"/>
                  </w:rPr>
                  <w:t xml:space="preserve"> </w:t>
                </w:r>
                <w:r w:rsidR="0095373F" w:rsidRPr="00A07520">
                  <w:rPr>
                    <w:sz w:val="32"/>
                    <w:szCs w:val="32"/>
                  </w:rPr>
                  <w:t>78</w:t>
                </w:r>
                <w:r w:rsidR="00A07520">
                  <w:rPr>
                    <w:sz w:val="32"/>
                    <w:szCs w:val="32"/>
                  </w:rPr>
                  <w:t xml:space="preserve"> </w:t>
                </w:r>
                <w:r w:rsidR="0095373F" w:rsidRPr="00A07520">
                  <w:rPr>
                    <w:sz w:val="32"/>
                    <w:szCs w:val="32"/>
                  </w:rPr>
                  <w:t>98</w:t>
                </w:r>
                <w:r w:rsidR="00576A25" w:rsidRPr="00A07520">
                  <w:rPr>
                    <w:sz w:val="32"/>
                    <w:szCs w:val="32"/>
                  </w:rPr>
                  <w:br/>
                </w:r>
                <w:r w:rsidR="0095373F" w:rsidRPr="006A4C3C">
                  <w:rPr>
                    <w:b/>
                    <w:color w:val="669900"/>
                    <w:sz w:val="32"/>
                    <w:szCs w:val="32"/>
                  </w:rPr>
                  <w:t>jajayra4@gmail.com</w:t>
                </w:r>
              </w:p>
            </w:tc>
            <w:bookmarkStart w:id="0" w:name="_GoBack"/>
            <w:bookmarkEnd w:id="0"/>
          </w:tr>
        </w:tbl>
        <w:p w:rsidR="009F0E6E" w:rsidRDefault="006A10AC"/>
      </w:sdtContent>
    </w:sdt>
    <w:tbl>
      <w:tblPr>
        <w:tblW w:w="5025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9"/>
        <w:gridCol w:w="8011"/>
      </w:tblGrid>
      <w:tr w:rsidR="009F0E6E" w:rsidRPr="00773226" w:rsidTr="00454901">
        <w:trPr>
          <w:trHeight w:val="390"/>
          <w:jc w:val="center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0E6E" w:rsidRPr="005F666B" w:rsidRDefault="006616B0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E16A0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824FA1" wp14:editId="1C35BC5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4507230</wp:posOffset>
                      </wp:positionV>
                      <wp:extent cx="4933315" cy="1413510"/>
                      <wp:effectExtent l="0" t="0" r="635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33315" cy="141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6A0D" w:rsidRPr="006616B0" w:rsidRDefault="00454901" w:rsidP="006616B0">
                                  <w:pPr>
                                    <w:spacing w:line="240" w:lineRule="auto"/>
                                    <w:rPr>
                                      <w:b/>
                                      <w:color w:val="6D83B3" w:themeColor="accent5" w:themeShade="BF"/>
                                      <w:sz w:val="28"/>
                                      <w:szCs w:val="28"/>
                                    </w:rPr>
                                  </w:pPr>
                                  <w:r w:rsidRPr="006616B0">
                                    <w:rPr>
                                      <w:b/>
                                      <w:color w:val="6D83B3" w:themeColor="accent5" w:themeShade="BF"/>
                                      <w:sz w:val="28"/>
                                      <w:szCs w:val="28"/>
                                    </w:rPr>
                                    <w:t>IDIOMAS</w:t>
                                  </w:r>
                                </w:p>
                                <w:p w:rsidR="00454901" w:rsidRPr="006616B0" w:rsidRDefault="00454901" w:rsidP="006616B0">
                                  <w:pPr>
                                    <w:spacing w:line="240" w:lineRule="auto"/>
                                    <w:ind w:left="1843"/>
                                    <w:rPr>
                                      <w:b/>
                                      <w:color w:val="FE8637" w:themeColor="accent1"/>
                                      <w:sz w:val="24"/>
                                      <w:szCs w:val="24"/>
                                    </w:rPr>
                                  </w:pPr>
                                  <w:r w:rsidRPr="006616B0">
                                    <w:rPr>
                                      <w:b/>
                                      <w:color w:val="FE8637" w:themeColor="accent1"/>
                                      <w:sz w:val="24"/>
                                      <w:szCs w:val="24"/>
                                    </w:rPr>
                                    <w:t>Inglés</w:t>
                                  </w:r>
                                </w:p>
                                <w:p w:rsidR="00454901" w:rsidRPr="006616B0" w:rsidRDefault="00454901" w:rsidP="006616B0">
                                  <w:pPr>
                                    <w:spacing w:line="240" w:lineRule="auto"/>
                                    <w:ind w:left="184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616B0">
                                    <w:rPr>
                                      <w:sz w:val="24"/>
                                      <w:szCs w:val="24"/>
                                    </w:rPr>
                                    <w:t>Hablado: Intermedio-Avanzado</w:t>
                                  </w:r>
                                </w:p>
                                <w:p w:rsidR="00454901" w:rsidRPr="006616B0" w:rsidRDefault="00454901" w:rsidP="006616B0">
                                  <w:pPr>
                                    <w:spacing w:line="240" w:lineRule="auto"/>
                                    <w:ind w:left="184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616B0">
                                    <w:rPr>
                                      <w:sz w:val="24"/>
                                      <w:szCs w:val="24"/>
                                    </w:rPr>
                                    <w:t>Escrito: Intermedio-Avanzado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9.9pt;margin-top:354.9pt;width:388.45pt;height:1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" stroked="f">
                      <v:textbox>
                        <w:txbxContent>
                          <w:p w:rsidR="00E16A0D" w:rsidRPr="006616B0" w:rsidRDefault="00454901" w:rsidP="006616B0">
                            <w:pPr>
                              <w:spacing w:line="240" w:lineRule="auto"/>
                              <w:rPr>
                                <w:b/>
                                <w:color w:val="6D83B3" w:themeColor="accent5" w:themeShade="BF"/>
                                <w:sz w:val="28"/>
                                <w:szCs w:val="28"/>
                              </w:rPr>
                            </w:pPr>
                            <w:r w:rsidRPr="006616B0">
                              <w:rPr>
                                <w:b/>
                                <w:color w:val="6D83B3" w:themeColor="accent5" w:themeShade="BF"/>
                                <w:sz w:val="28"/>
                                <w:szCs w:val="28"/>
                              </w:rPr>
                              <w:t>IDIOMAS</w:t>
                            </w:r>
                          </w:p>
                          <w:p w:rsidR="00454901" w:rsidRPr="006616B0" w:rsidRDefault="00454901" w:rsidP="006616B0">
                            <w:pPr>
                              <w:spacing w:line="240" w:lineRule="auto"/>
                              <w:ind w:left="1843"/>
                              <w:rPr>
                                <w:b/>
                                <w:color w:val="FE8637" w:themeColor="accent1"/>
                                <w:sz w:val="24"/>
                                <w:szCs w:val="24"/>
                              </w:rPr>
                            </w:pPr>
                            <w:r w:rsidRPr="006616B0">
                              <w:rPr>
                                <w:b/>
                                <w:color w:val="FE8637" w:themeColor="accent1"/>
                                <w:sz w:val="24"/>
                                <w:szCs w:val="24"/>
                              </w:rPr>
                              <w:t>Inglés</w:t>
                            </w:r>
                          </w:p>
                          <w:p w:rsidR="00454901" w:rsidRPr="006616B0" w:rsidRDefault="00454901" w:rsidP="006616B0">
                            <w:pPr>
                              <w:spacing w:line="240" w:lineRule="auto"/>
                              <w:ind w:left="1843"/>
                              <w:rPr>
                                <w:sz w:val="24"/>
                                <w:szCs w:val="24"/>
                              </w:rPr>
                            </w:pPr>
                            <w:r w:rsidRPr="006616B0">
                              <w:rPr>
                                <w:sz w:val="24"/>
                                <w:szCs w:val="24"/>
                              </w:rPr>
                              <w:t>Hablado: Intermedio-Avanzado</w:t>
                            </w:r>
                          </w:p>
                          <w:p w:rsidR="00454901" w:rsidRPr="006616B0" w:rsidRDefault="00454901" w:rsidP="006616B0">
                            <w:pPr>
                              <w:spacing w:line="240" w:lineRule="auto"/>
                              <w:ind w:left="1843"/>
                              <w:rPr>
                                <w:sz w:val="24"/>
                                <w:szCs w:val="24"/>
                              </w:rPr>
                            </w:pPr>
                            <w:r w:rsidRPr="006616B0">
                              <w:rPr>
                                <w:sz w:val="24"/>
                                <w:szCs w:val="24"/>
                              </w:rPr>
                              <w:t xml:space="preserve">Escrito: </w:t>
                            </w:r>
                            <w:r w:rsidRPr="006616B0">
                              <w:rPr>
                                <w:sz w:val="24"/>
                                <w:szCs w:val="24"/>
                              </w:rPr>
                              <w:t>Intermedio-Avanzado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2242F" wp14:editId="2042ECC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4497070</wp:posOffset>
                      </wp:positionV>
                      <wp:extent cx="5911215" cy="1477645"/>
                      <wp:effectExtent l="0" t="0" r="13335" b="2730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1215" cy="14776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993366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margin-left:-6pt;margin-top:354.1pt;width:465.45pt;height:1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" fillcolor="white [3201]" strokecolor="#936" strokeweight="1.5pt"/>
                  </w:pict>
                </mc:Fallback>
              </mc:AlternateContent>
            </w:r>
          </w:p>
        </w:tc>
        <w:tc>
          <w:tcPr>
            <w:tcW w:w="8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F0E6E" w:rsidRPr="005F666B" w:rsidRDefault="00576A25">
            <w:pPr>
              <w:pStyle w:val="Seccin"/>
              <w:spacing w:after="0"/>
              <w:rPr>
                <w:sz w:val="28"/>
                <w:szCs w:val="28"/>
              </w:rPr>
            </w:pPr>
            <w:r w:rsidRPr="005F666B">
              <w:rPr>
                <w:sz w:val="28"/>
                <w:szCs w:val="28"/>
              </w:rPr>
              <w:t>Formación académica</w:t>
            </w:r>
          </w:p>
          <w:p w:rsidR="009F0E6E" w:rsidRPr="005F666B" w:rsidRDefault="00886089">
            <w:pPr>
              <w:pStyle w:val="Subseccin"/>
              <w:spacing w:after="0" w:line="240" w:lineRule="auto"/>
              <w:rPr>
                <w:szCs w:val="24"/>
              </w:rPr>
            </w:pPr>
            <w:r w:rsidRPr="005F666B">
              <w:rPr>
                <w:szCs w:val="24"/>
              </w:rPr>
              <w:t>IES Vallecas Magerit</w:t>
            </w:r>
          </w:p>
          <w:p w:rsidR="0037631B" w:rsidRPr="005F666B" w:rsidRDefault="0037631B" w:rsidP="0037631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5F666B">
              <w:rPr>
                <w:szCs w:val="24"/>
              </w:rPr>
              <w:t>2011 – 2013</w:t>
            </w:r>
          </w:p>
          <w:p w:rsidR="0037631B" w:rsidRPr="005F666B" w:rsidRDefault="000266E5" w:rsidP="0037631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5F666B">
              <w:rPr>
                <w:szCs w:val="24"/>
              </w:rPr>
              <w:t>Ciclo Formativo de</w:t>
            </w:r>
            <w:r w:rsidR="00886089" w:rsidRPr="005F666B">
              <w:rPr>
                <w:szCs w:val="24"/>
              </w:rPr>
              <w:t xml:space="preserve"> Grado Superior en Administración y Finanzas</w:t>
            </w:r>
          </w:p>
          <w:p w:rsidR="0037631B" w:rsidRPr="005F666B" w:rsidRDefault="0037631B" w:rsidP="0037631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37631B" w:rsidRPr="005F666B" w:rsidRDefault="0037631B" w:rsidP="0037631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b/>
                <w:color w:val="FE8637" w:themeColor="accent1"/>
                <w:szCs w:val="24"/>
              </w:rPr>
            </w:pPr>
            <w:r w:rsidRPr="005F666B">
              <w:rPr>
                <w:b/>
                <w:color w:val="FE8637" w:themeColor="accent1"/>
                <w:szCs w:val="24"/>
              </w:rPr>
              <w:t>Universidad Rey Juan Carlos</w:t>
            </w:r>
          </w:p>
          <w:p w:rsidR="0037631B" w:rsidRPr="005F666B" w:rsidRDefault="0037631B" w:rsidP="0037631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5F666B">
              <w:rPr>
                <w:szCs w:val="24"/>
              </w:rPr>
              <w:t>2010 – 2011</w:t>
            </w:r>
          </w:p>
          <w:p w:rsidR="0037631B" w:rsidRPr="005F666B" w:rsidRDefault="0037631B" w:rsidP="0037631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5F666B">
              <w:rPr>
                <w:szCs w:val="24"/>
              </w:rPr>
              <w:t>Grado en Turismo Bilingüe</w:t>
            </w:r>
          </w:p>
          <w:p w:rsidR="009F0E6E" w:rsidRPr="005F666B" w:rsidRDefault="00576A25">
            <w:pPr>
              <w:pStyle w:val="Seccin"/>
              <w:spacing w:after="0"/>
              <w:rPr>
                <w:sz w:val="28"/>
                <w:szCs w:val="28"/>
              </w:rPr>
            </w:pPr>
            <w:r w:rsidRPr="005F666B">
              <w:rPr>
                <w:sz w:val="28"/>
                <w:szCs w:val="28"/>
              </w:rPr>
              <w:t>experiencia</w:t>
            </w:r>
          </w:p>
          <w:p w:rsidR="009F0E6E" w:rsidRPr="005F666B" w:rsidRDefault="000266E5">
            <w:pPr>
              <w:pStyle w:val="Subseccin"/>
              <w:spacing w:after="0" w:line="240" w:lineRule="auto"/>
              <w:rPr>
                <w:color w:val="000000"/>
                <w:spacing w:val="0"/>
                <w:szCs w:val="24"/>
              </w:rPr>
            </w:pPr>
            <w:r w:rsidRPr="005F666B">
              <w:rPr>
                <w:bCs/>
                <w:color w:val="ACC1E8" w:themeColor="accent2" w:themeTint="99"/>
                <w:spacing w:val="0"/>
                <w:szCs w:val="24"/>
              </w:rPr>
              <w:t>Prácticas</w:t>
            </w:r>
            <w:r w:rsidR="00576A25" w:rsidRPr="005F666B">
              <w:rPr>
                <w:b w:val="0"/>
                <w:bCs/>
                <w:szCs w:val="24"/>
              </w:rPr>
              <w:t xml:space="preserve"> | </w:t>
            </w:r>
            <w:sdt>
              <w:sdtPr>
                <w:rPr>
                  <w:szCs w:val="24"/>
                </w:rPr>
                <w:id w:val="326177524"/>
                <w:placeholder>
                  <w:docPart w:val="80821899B7524491BC2E01D7E2F2AD56"/>
                </w:placeholder>
              </w:sdtPr>
              <w:sdtEndPr/>
              <w:sdtContent>
                <w:r w:rsidR="00404653" w:rsidRPr="005F666B">
                  <w:rPr>
                    <w:szCs w:val="24"/>
                  </w:rPr>
                  <w:t>Grupo de Investigación de Ingeniería</w:t>
                </w:r>
                <w:r w:rsidR="00F73B7C" w:rsidRPr="005F666B">
                  <w:rPr>
                    <w:szCs w:val="24"/>
                  </w:rPr>
                  <w:t xml:space="preserve"> Sísmica de la Universidad Politécnica de Madrid</w:t>
                </w:r>
              </w:sdtContent>
            </w:sdt>
          </w:p>
          <w:p w:rsidR="009F0E6E" w:rsidRPr="005F666B" w:rsidRDefault="00886089">
            <w:pPr>
              <w:spacing w:after="0" w:line="240" w:lineRule="auto"/>
              <w:rPr>
                <w:sz w:val="24"/>
                <w:szCs w:val="24"/>
              </w:rPr>
            </w:pPr>
            <w:r w:rsidRPr="005F666B">
              <w:rPr>
                <w:sz w:val="24"/>
                <w:szCs w:val="24"/>
              </w:rPr>
              <w:t>03/ 2013</w:t>
            </w:r>
            <w:r w:rsidR="00576A25" w:rsidRPr="005F666B">
              <w:rPr>
                <w:sz w:val="24"/>
                <w:szCs w:val="24"/>
              </w:rPr>
              <w:t xml:space="preserve"> </w:t>
            </w:r>
            <w:r w:rsidRPr="005F666B">
              <w:rPr>
                <w:sz w:val="24"/>
                <w:szCs w:val="24"/>
              </w:rPr>
              <w:t>–</w:t>
            </w:r>
            <w:r w:rsidR="00576A25" w:rsidRPr="005F666B">
              <w:rPr>
                <w:sz w:val="24"/>
                <w:szCs w:val="24"/>
              </w:rPr>
              <w:t xml:space="preserve"> </w:t>
            </w:r>
            <w:r w:rsidRPr="005F666B">
              <w:rPr>
                <w:sz w:val="24"/>
                <w:szCs w:val="24"/>
              </w:rPr>
              <w:t>06/2013</w:t>
            </w:r>
          </w:p>
          <w:p w:rsidR="009F0E6E" w:rsidRPr="005F666B" w:rsidRDefault="000266E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5F666B">
              <w:rPr>
                <w:szCs w:val="24"/>
              </w:rPr>
              <w:t>Archivar y organizar documentos, facturación, recepción de llamadas, traducción.</w:t>
            </w:r>
          </w:p>
          <w:p w:rsidR="009F0E6E" w:rsidRPr="005F666B" w:rsidRDefault="009F0E6E" w:rsidP="00995A16">
            <w:pPr>
              <w:pStyle w:val="Seccin"/>
              <w:spacing w:after="0"/>
              <w:rPr>
                <w:szCs w:val="24"/>
                <w:lang w:val="en-US"/>
              </w:rPr>
            </w:pPr>
          </w:p>
        </w:tc>
      </w:tr>
    </w:tbl>
    <w:p w:rsidR="00454901" w:rsidRDefault="006616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-92593</wp:posOffset>
                </wp:positionH>
                <wp:positionV relativeFrom="paragraph">
                  <wp:posOffset>331396</wp:posOffset>
                </wp:positionV>
                <wp:extent cx="5911215" cy="10633"/>
                <wp:effectExtent l="38100" t="38100" r="51435" b="12319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215" cy="10633"/>
                        </a:xfrm>
                        <a:prstGeom prst="line">
                          <a:avLst/>
                        </a:prstGeom>
                        <a:ln>
                          <a:solidFill>
                            <a:srgbClr val="993366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26.1pt" to="458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" strokecolor="#936" strokeweight="3.75pt">
                <v:stroke linestyle="thinThin"/>
                <v:shadow on="t" color="black" opacity="29491f" origin=",.5" offset="0,.83333mm"/>
              </v:line>
            </w:pict>
          </mc:Fallback>
        </mc:AlternateContent>
      </w:r>
    </w:p>
    <w:p w:rsidR="00454901" w:rsidRDefault="00454901"/>
    <w:p w:rsidR="00454901" w:rsidRDefault="00454901"/>
    <w:p w:rsidR="009F0E6E" w:rsidRDefault="009F0E6E"/>
    <w:sectPr w:rsidR="009F0E6E">
      <w:headerReference w:type="default" r:id="rId11"/>
      <w:footerReference w:type="default" r:id="rId12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AC" w:rsidRDefault="006A10AC">
      <w:pPr>
        <w:spacing w:after="0" w:line="240" w:lineRule="auto"/>
      </w:pPr>
      <w:r>
        <w:separator/>
      </w:r>
    </w:p>
  </w:endnote>
  <w:endnote w:type="continuationSeparator" w:id="0">
    <w:p w:rsidR="006A10AC" w:rsidRDefault="006A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E6E" w:rsidRDefault="009F0E6E"/>
  <w:p w:rsidR="009F0E6E" w:rsidRDefault="00576A25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616B0" w:rsidRPr="006616B0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AC" w:rsidRDefault="006A10AC">
      <w:pPr>
        <w:spacing w:after="0" w:line="240" w:lineRule="auto"/>
      </w:pPr>
      <w:r>
        <w:separator/>
      </w:r>
    </w:p>
  </w:footnote>
  <w:footnote w:type="continuationSeparator" w:id="0">
    <w:p w:rsidR="006A10AC" w:rsidRDefault="006A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F0E6E" w:rsidRDefault="00006569">
        <w:pPr>
          <w:pStyle w:val="Encabezadoimpar"/>
        </w:pPr>
        <w:r>
          <w:t>Jajayra Zarazú Pinares</w:t>
        </w:r>
      </w:p>
    </w:sdtContent>
  </w:sdt>
  <w:p w:rsidR="009F0E6E" w:rsidRDefault="009F0E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7598D9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69"/>
    <w:rsid w:val="00006569"/>
    <w:rsid w:val="000266E5"/>
    <w:rsid w:val="00173B2F"/>
    <w:rsid w:val="001E1BEE"/>
    <w:rsid w:val="0037631B"/>
    <w:rsid w:val="00404653"/>
    <w:rsid w:val="00454901"/>
    <w:rsid w:val="005715F9"/>
    <w:rsid w:val="00576A25"/>
    <w:rsid w:val="005F666B"/>
    <w:rsid w:val="00623384"/>
    <w:rsid w:val="006616B0"/>
    <w:rsid w:val="006A10AC"/>
    <w:rsid w:val="006A4C3C"/>
    <w:rsid w:val="00773226"/>
    <w:rsid w:val="00886089"/>
    <w:rsid w:val="009450DE"/>
    <w:rsid w:val="0095373F"/>
    <w:rsid w:val="00995A16"/>
    <w:rsid w:val="009F0E6E"/>
    <w:rsid w:val="00A07520"/>
    <w:rsid w:val="00C75B6F"/>
    <w:rsid w:val="00D929EE"/>
    <w:rsid w:val="00E03B2E"/>
    <w:rsid w:val="00E16A0D"/>
    <w:rsid w:val="00EC031C"/>
    <w:rsid w:val="00F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575F6D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FE8637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575F6D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7598D9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FE8637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B32C16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575F6D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575F6D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7598D9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FE8637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FEB686" w:themeColor="accent1" w:themeTint="99"/>
        <w:bottom w:val="single" w:sz="24" w:space="10" w:color="FEB686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575F6D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575F6D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575F6D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FE8637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575F6D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7598D9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FE8637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B32C16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D2611C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7598D9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7598D9" w:themeColor="accent2"/>
        <w:left w:val="double" w:sz="12" w:space="10" w:color="7598D9" w:themeColor="accent2"/>
        <w:bottom w:val="double" w:sz="12" w:space="10" w:color="7598D9" w:themeColor="accent2"/>
        <w:right w:val="double" w:sz="12" w:space="10" w:color="7598D9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7598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7598D9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FE8637" w:themeColor="accent1"/>
      <w:spacing w:val="10"/>
      <w:w w:val="100"/>
      <w:position w:val="0"/>
      <w:sz w:val="20"/>
      <w:szCs w:val="20"/>
      <w:u w:val="single" w:color="FE8637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FE8637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7598D9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575F6D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7598D9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7598D9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7598D9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575F6D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575F6D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575F6D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575F6D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FE8637" w:themeColor="accent1"/>
      </w:pBdr>
    </w:pPr>
    <w:rPr>
      <w:color w:val="575F6D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FE8637" w:themeColor="accent1"/>
      </w:pBdr>
      <w:jc w:val="right"/>
    </w:pPr>
    <w:rPr>
      <w:color w:val="575F6D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FE8637" w:themeColor="accent1"/>
      </w:pBdr>
    </w:pPr>
    <w:rPr>
      <w:b/>
      <w:color w:val="575F6D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FE8637" w:themeColor="accent1"/>
      </w:pBdr>
      <w:jc w:val="right"/>
    </w:pPr>
    <w:rPr>
      <w:b/>
      <w:color w:val="575F6D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575F6D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575F6D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FE8637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575F6D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7598D9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FE8637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B32C16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575F6D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575F6D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pPr>
      <w:spacing w:before="480" w:after="40" w:line="240" w:lineRule="auto"/>
    </w:pPr>
    <w:rPr>
      <w:b/>
      <w:caps/>
      <w:color w:val="7598D9" w:themeColor="accent2"/>
      <w:spacing w:val="60"/>
      <w:sz w:val="24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FE8637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FEB686" w:themeColor="accent1" w:themeTint="99"/>
        <w:bottom w:val="single" w:sz="24" w:space="10" w:color="FEB686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575F6D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575F6D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575F6D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FE8637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575F6D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7598D9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FE8637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B32C16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D2611C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7598D9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7598D9" w:themeColor="accent2"/>
        <w:left w:val="double" w:sz="12" w:space="10" w:color="7598D9" w:themeColor="accent2"/>
        <w:bottom w:val="double" w:sz="12" w:space="10" w:color="7598D9" w:themeColor="accent2"/>
        <w:right w:val="double" w:sz="12" w:space="10" w:color="7598D9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7598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7598D9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FE8637" w:themeColor="accent1"/>
      <w:spacing w:val="10"/>
      <w:w w:val="100"/>
      <w:position w:val="0"/>
      <w:sz w:val="20"/>
      <w:szCs w:val="20"/>
      <w:u w:val="single" w:color="FE8637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FE8637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7598D9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575F6D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7598D9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7598D9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7598D9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575F6D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575F6D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575F6D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575F6D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FE8637" w:themeColor="accent1"/>
      </w:pBdr>
    </w:pPr>
    <w:rPr>
      <w:color w:val="575F6D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FE8637" w:themeColor="accent1"/>
      </w:pBdr>
      <w:jc w:val="right"/>
    </w:pPr>
    <w:rPr>
      <w:color w:val="575F6D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FE8637" w:themeColor="accent1"/>
      </w:pBdr>
    </w:pPr>
    <w:rPr>
      <w:b/>
      <w:color w:val="575F6D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FE8637" w:themeColor="accent1"/>
      </w:pBdr>
      <w:jc w:val="right"/>
    </w:pPr>
    <w:rPr>
      <w:b/>
      <w:color w:val="575F6D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575F6D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zarazu\AppData\Roaming\Microsoft\Plantillas\Median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947FF4D94541D88FEC181B7A15F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30D8-D2A9-4343-B673-CEED9298A73C}"/>
      </w:docPartPr>
      <w:docPartBody>
        <w:p w:rsidR="00607E1F" w:rsidRDefault="00A76A48">
          <w:pPr>
            <w:pStyle w:val="82947FF4D94541D88FEC181B7A15F5E0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973317900D494BABBA587BADDDBD2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017F-AF3B-46ED-9756-9F0EEB30B31A}"/>
      </w:docPartPr>
      <w:docPartBody>
        <w:p w:rsidR="00607E1F" w:rsidRDefault="00A76A48">
          <w:pPr>
            <w:pStyle w:val="973317900D494BABBA587BADDDBD26A5"/>
          </w:pPr>
          <w:r>
            <w:t>[Escriba su nombre]</w:t>
          </w:r>
        </w:p>
      </w:docPartBody>
    </w:docPart>
    <w:docPart>
      <w:docPartPr>
        <w:name w:val="80821899B7524491BC2E01D7E2F2A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D1B19-EA70-45D4-B64F-E98D9A862C5E}"/>
      </w:docPartPr>
      <w:docPartBody>
        <w:p w:rsidR="00607E1F" w:rsidRDefault="00A76A48">
          <w:pPr>
            <w:pStyle w:val="80821899B7524491BC2E01D7E2F2AD56"/>
          </w:pPr>
          <w: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48"/>
    <w:rsid w:val="0038114B"/>
    <w:rsid w:val="00607E1F"/>
    <w:rsid w:val="006B40CA"/>
    <w:rsid w:val="0071140F"/>
    <w:rsid w:val="009F6A14"/>
    <w:rsid w:val="00A7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82947FF4D94541D88FEC181B7A15F5E0">
    <w:name w:val="82947FF4D94541D88FEC181B7A15F5E0"/>
  </w:style>
  <w:style w:type="paragraph" w:customStyle="1" w:styleId="973317900D494BABBA587BADDDBD26A5">
    <w:name w:val="973317900D494BABBA587BADDDBD26A5"/>
  </w:style>
  <w:style w:type="paragraph" w:customStyle="1" w:styleId="A4A6A1AD34F241F4BF2BE624648858CD">
    <w:name w:val="A4A6A1AD34F241F4BF2BE624648858CD"/>
  </w:style>
  <w:style w:type="paragraph" w:customStyle="1" w:styleId="C957DBD663384190AE6C089ABFE76F33">
    <w:name w:val="C957DBD663384190AE6C089ABFE76F33"/>
  </w:style>
  <w:style w:type="paragraph" w:customStyle="1" w:styleId="4070F51330114586A0F5056B4ED98F1C">
    <w:name w:val="4070F51330114586A0F5056B4ED98F1C"/>
  </w:style>
  <w:style w:type="paragraph" w:customStyle="1" w:styleId="95CC668E67124D8EBAE7C529CC71F160">
    <w:name w:val="95CC668E67124D8EBAE7C529CC71F160"/>
  </w:style>
  <w:style w:type="paragraph" w:customStyle="1" w:styleId="EF29E9EA6B344294A8ECBFC3BBD06590">
    <w:name w:val="EF29E9EA6B344294A8ECBFC3BBD06590"/>
  </w:style>
  <w:style w:type="paragraph" w:customStyle="1" w:styleId="04ECC17CF4AF43D7949696E483E76F12">
    <w:name w:val="04ECC17CF4AF43D7949696E483E76F12"/>
  </w:style>
  <w:style w:type="paragraph" w:customStyle="1" w:styleId="C094974A8EA0440CACB362796CABE981">
    <w:name w:val="C094974A8EA0440CACB362796CABE981"/>
  </w:style>
  <w:style w:type="paragraph" w:customStyle="1" w:styleId="2EB1C86E95BE4A07AAA012A3EE03BD55">
    <w:name w:val="2EB1C86E95BE4A07AAA012A3EE03BD55"/>
  </w:style>
  <w:style w:type="paragraph" w:customStyle="1" w:styleId="FAD52033BC8742D2AA0923B2EF8CDA75">
    <w:name w:val="FAD52033BC8742D2AA0923B2EF8CDA75"/>
  </w:style>
  <w:style w:type="paragraph" w:customStyle="1" w:styleId="02517A74FD8E47F9A123E48E340C91DD">
    <w:name w:val="02517A74FD8E47F9A123E48E340C91DD"/>
  </w:style>
  <w:style w:type="paragraph" w:customStyle="1" w:styleId="80821899B7524491BC2E01D7E2F2AD56">
    <w:name w:val="80821899B7524491BC2E01D7E2F2AD56"/>
  </w:style>
  <w:style w:type="paragraph" w:customStyle="1" w:styleId="1473DF01BE6F4C8CA90EE02B1F39AF5D">
    <w:name w:val="1473DF01BE6F4C8CA90EE02B1F39AF5D"/>
  </w:style>
  <w:style w:type="paragraph" w:customStyle="1" w:styleId="CCF5DACBF3CF4752BA383A5FE8763836">
    <w:name w:val="CCF5DACBF3CF4752BA383A5FE8763836"/>
  </w:style>
  <w:style w:type="paragraph" w:customStyle="1" w:styleId="ABE9281A2D564054A1BD4C33BBA418CF">
    <w:name w:val="ABE9281A2D564054A1BD4C33BBA418CF"/>
  </w:style>
  <w:style w:type="paragraph" w:customStyle="1" w:styleId="E89078F2D58C4FA8949E809152BC5669">
    <w:name w:val="E89078F2D58C4FA8949E809152BC5669"/>
  </w:style>
  <w:style w:type="paragraph" w:customStyle="1" w:styleId="83DC61BDE7E348ED806749F9B57D07E7">
    <w:name w:val="83DC61BDE7E348ED806749F9B57D07E7"/>
    <w:rsid w:val="009F6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82947FF4D94541D88FEC181B7A15F5E0">
    <w:name w:val="82947FF4D94541D88FEC181B7A15F5E0"/>
  </w:style>
  <w:style w:type="paragraph" w:customStyle="1" w:styleId="973317900D494BABBA587BADDDBD26A5">
    <w:name w:val="973317900D494BABBA587BADDDBD26A5"/>
  </w:style>
  <w:style w:type="paragraph" w:customStyle="1" w:styleId="A4A6A1AD34F241F4BF2BE624648858CD">
    <w:name w:val="A4A6A1AD34F241F4BF2BE624648858CD"/>
  </w:style>
  <w:style w:type="paragraph" w:customStyle="1" w:styleId="C957DBD663384190AE6C089ABFE76F33">
    <w:name w:val="C957DBD663384190AE6C089ABFE76F33"/>
  </w:style>
  <w:style w:type="paragraph" w:customStyle="1" w:styleId="4070F51330114586A0F5056B4ED98F1C">
    <w:name w:val="4070F51330114586A0F5056B4ED98F1C"/>
  </w:style>
  <w:style w:type="paragraph" w:customStyle="1" w:styleId="95CC668E67124D8EBAE7C529CC71F160">
    <w:name w:val="95CC668E67124D8EBAE7C529CC71F160"/>
  </w:style>
  <w:style w:type="paragraph" w:customStyle="1" w:styleId="EF29E9EA6B344294A8ECBFC3BBD06590">
    <w:name w:val="EF29E9EA6B344294A8ECBFC3BBD06590"/>
  </w:style>
  <w:style w:type="paragraph" w:customStyle="1" w:styleId="04ECC17CF4AF43D7949696E483E76F12">
    <w:name w:val="04ECC17CF4AF43D7949696E483E76F12"/>
  </w:style>
  <w:style w:type="paragraph" w:customStyle="1" w:styleId="C094974A8EA0440CACB362796CABE981">
    <w:name w:val="C094974A8EA0440CACB362796CABE981"/>
  </w:style>
  <w:style w:type="paragraph" w:customStyle="1" w:styleId="2EB1C86E95BE4A07AAA012A3EE03BD55">
    <w:name w:val="2EB1C86E95BE4A07AAA012A3EE03BD55"/>
  </w:style>
  <w:style w:type="paragraph" w:customStyle="1" w:styleId="FAD52033BC8742D2AA0923B2EF8CDA75">
    <w:name w:val="FAD52033BC8742D2AA0923B2EF8CDA75"/>
  </w:style>
  <w:style w:type="paragraph" w:customStyle="1" w:styleId="02517A74FD8E47F9A123E48E340C91DD">
    <w:name w:val="02517A74FD8E47F9A123E48E340C91DD"/>
  </w:style>
  <w:style w:type="paragraph" w:customStyle="1" w:styleId="80821899B7524491BC2E01D7E2F2AD56">
    <w:name w:val="80821899B7524491BC2E01D7E2F2AD56"/>
  </w:style>
  <w:style w:type="paragraph" w:customStyle="1" w:styleId="1473DF01BE6F4C8CA90EE02B1F39AF5D">
    <w:name w:val="1473DF01BE6F4C8CA90EE02B1F39AF5D"/>
  </w:style>
  <w:style w:type="paragraph" w:customStyle="1" w:styleId="CCF5DACBF3CF4752BA383A5FE8763836">
    <w:name w:val="CCF5DACBF3CF4752BA383A5FE8763836"/>
  </w:style>
  <w:style w:type="paragraph" w:customStyle="1" w:styleId="ABE9281A2D564054A1BD4C33BBA418CF">
    <w:name w:val="ABE9281A2D564054A1BD4C33BBA418CF"/>
  </w:style>
  <w:style w:type="paragraph" w:customStyle="1" w:styleId="E89078F2D58C4FA8949E809152BC5669">
    <w:name w:val="E89078F2D58C4FA8949E809152BC5669"/>
  </w:style>
  <w:style w:type="paragraph" w:customStyle="1" w:styleId="83DC61BDE7E348ED806749F9B57D07E7">
    <w:name w:val="83DC61BDE7E348ED806749F9B57D07E7"/>
    <w:rsid w:val="009F6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MedianResume(2)</Template>
  <TotalTime>227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Jajayra Zarazú Pinares</dc:creator>
  <cp:lastModifiedBy>Jay</cp:lastModifiedBy>
  <cp:revision>14</cp:revision>
  <dcterms:created xsi:type="dcterms:W3CDTF">2013-06-19T07:34:00Z</dcterms:created>
  <dcterms:modified xsi:type="dcterms:W3CDTF">2013-07-03T23:12:00Z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